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740"/>
        <w:gridCol w:w="873"/>
      </w:tblGrid>
      <w:tr w:rsidR="00605A5B" w14:paraId="076A5297" w14:textId="77777777" w:rsidTr="009E0CB4">
        <w:trPr>
          <w:trHeight w:val="1072"/>
        </w:trPr>
        <w:tc>
          <w:tcPr>
            <w:tcW w:w="874" w:type="dxa"/>
          </w:tcPr>
          <w:p w14:paraId="6AD9AC4E" w14:textId="77777777" w:rsidR="00605A5B" w:rsidRPr="009E0CB4" w:rsidRDefault="00605A5B">
            <w:pPr>
              <w:rPr>
                <w:sz w:val="36"/>
                <w:szCs w:val="36"/>
              </w:rPr>
            </w:pPr>
          </w:p>
        </w:tc>
        <w:tc>
          <w:tcPr>
            <w:tcW w:w="8740" w:type="dxa"/>
          </w:tcPr>
          <w:p w14:paraId="3BB40D42" w14:textId="078AE145" w:rsidR="00605A5B" w:rsidRPr="009E0CB4" w:rsidRDefault="00FF74C4" w:rsidP="00605A5B">
            <w:pPr>
              <w:pStyle w:val="Title"/>
              <w:rPr>
                <w:sz w:val="36"/>
                <w:szCs w:val="36"/>
              </w:rPr>
            </w:pPr>
            <w:r w:rsidRPr="009E0CB4">
              <w:rPr>
                <w:sz w:val="36"/>
                <w:szCs w:val="36"/>
              </w:rPr>
              <w:t>Cyrus Bigham</w:t>
            </w:r>
          </w:p>
          <w:p w14:paraId="056D61D7" w14:textId="52C057D4" w:rsidR="00605A5B" w:rsidRPr="009E0CB4" w:rsidRDefault="00FF74C4" w:rsidP="00A77921">
            <w:pPr>
              <w:pStyle w:val="Subtitle"/>
              <w:rPr>
                <w:sz w:val="36"/>
                <w:szCs w:val="36"/>
              </w:rPr>
            </w:pPr>
            <w:r w:rsidRPr="009E0CB4">
              <w:rPr>
                <w:sz w:val="36"/>
                <w:szCs w:val="36"/>
              </w:rPr>
              <w:t>Software Developer</w:t>
            </w:r>
          </w:p>
        </w:tc>
        <w:tc>
          <w:tcPr>
            <w:tcW w:w="873" w:type="dxa"/>
          </w:tcPr>
          <w:p w14:paraId="504F25CF" w14:textId="77777777" w:rsidR="00605A5B" w:rsidRDefault="00605A5B"/>
        </w:tc>
      </w:tr>
    </w:tbl>
    <w:p w14:paraId="14EF1CE9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998"/>
        <w:gridCol w:w="5986"/>
      </w:tblGrid>
      <w:tr w:rsidR="00507E93" w14:paraId="4BF04768" w14:textId="77777777" w:rsidTr="00C25972">
        <w:trPr>
          <w:trHeight w:val="223"/>
        </w:trPr>
        <w:tc>
          <w:tcPr>
            <w:tcW w:w="299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434D702" w14:textId="77777777" w:rsidR="00507E93" w:rsidRDefault="00507E93"/>
        </w:tc>
        <w:tc>
          <w:tcPr>
            <w:tcW w:w="598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A2942B0" w14:textId="77777777" w:rsidR="00507E93" w:rsidRDefault="00507E93"/>
        </w:tc>
      </w:tr>
      <w:tr w:rsidR="00605A5B" w14:paraId="71E60966" w14:textId="77777777" w:rsidTr="00C25972">
        <w:trPr>
          <w:trHeight w:val="1434"/>
        </w:trPr>
        <w:tc>
          <w:tcPr>
            <w:tcW w:w="2998" w:type="dxa"/>
            <w:tcBorders>
              <w:right w:val="single" w:sz="18" w:space="0" w:color="648276" w:themeColor="accent5"/>
            </w:tcBorders>
          </w:tcPr>
          <w:p w14:paraId="5BF04914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139FBBCC479C49189A2FAE525EC8D04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5B70CB9C" w14:textId="2B26A602" w:rsidR="00C1095A" w:rsidRDefault="009E0CB4" w:rsidP="00FF74C4">
            <w:pPr>
              <w:pStyle w:val="TextLeft"/>
            </w:pPr>
            <w:r w:rsidRPr="009E0CB4">
              <w:rPr>
                <w:b/>
                <w:bCs/>
              </w:rPr>
              <w:t>Address:</w:t>
            </w:r>
            <w:r>
              <w:t xml:space="preserve"> </w:t>
            </w:r>
            <w:r w:rsidR="00FF74C4">
              <w:t>35210 N 33</w:t>
            </w:r>
            <w:r w:rsidR="00FF74C4" w:rsidRPr="00FF74C4">
              <w:rPr>
                <w:vertAlign w:val="superscript"/>
              </w:rPr>
              <w:t>rd</w:t>
            </w:r>
            <w:r w:rsidR="00FF74C4">
              <w:t xml:space="preserve"> Dr</w:t>
            </w:r>
          </w:p>
          <w:p w14:paraId="7D6768D0" w14:textId="7035C840" w:rsidR="00FF74C4" w:rsidRPr="00FF74C4" w:rsidRDefault="00FF74C4" w:rsidP="00FF74C4">
            <w:pPr>
              <w:jc w:val="right"/>
            </w:pPr>
            <w:r>
              <w:t>Phoenix, Az 85086</w:t>
            </w:r>
          </w:p>
          <w:p w14:paraId="11400FD8" w14:textId="7212C2F4" w:rsidR="00C1095A" w:rsidRDefault="009E0CB4" w:rsidP="00C1095A">
            <w:pPr>
              <w:pStyle w:val="TextLeft"/>
            </w:pPr>
            <w:r w:rsidRPr="009E0CB4">
              <w:rPr>
                <w:b/>
                <w:bCs/>
              </w:rPr>
              <w:t>Phone:</w:t>
            </w:r>
            <w:r>
              <w:t xml:space="preserve"> </w:t>
            </w:r>
            <w:r w:rsidR="00FF74C4">
              <w:t>602-573-5575</w:t>
            </w:r>
          </w:p>
          <w:p w14:paraId="61AC81B9" w14:textId="6D0ACA1F" w:rsidR="00C1095A" w:rsidRDefault="009E0CB4" w:rsidP="00C1095A">
            <w:pPr>
              <w:pStyle w:val="TextLeft"/>
            </w:pPr>
            <w:r w:rsidRPr="009E0CB4">
              <w:rPr>
                <w:b/>
                <w:bCs/>
              </w:rPr>
              <w:t>Email:</w:t>
            </w:r>
            <w:r>
              <w:t xml:space="preserve"> </w:t>
            </w:r>
            <w:hyperlink r:id="rId7" w:history="1">
              <w:r w:rsidRPr="007F6C33">
                <w:rPr>
                  <w:rStyle w:val="Hyperlink"/>
                </w:rPr>
                <w:t>bighamcyrus@gmail.com</w:t>
              </w:r>
            </w:hyperlink>
          </w:p>
          <w:p w14:paraId="0D0D3C63" w14:textId="4DC94928" w:rsidR="009E0CB4" w:rsidRPr="009E0CB4" w:rsidRDefault="009E0CB4" w:rsidP="009E0CB4">
            <w:r>
              <w:rPr>
                <w:b/>
                <w:bCs/>
              </w:rPr>
              <w:t>GitHub</w:t>
            </w:r>
            <w:r>
              <w:t xml:space="preserve">: </w:t>
            </w:r>
            <w:proofErr w:type="spellStart"/>
            <w:r w:rsidR="00F95FE7">
              <w:t>bi</w:t>
            </w:r>
            <w:r w:rsidR="00F95FE7" w:rsidRPr="00F95FE7">
              <w:t>ghamcyrus</w:t>
            </w:r>
            <w:proofErr w:type="spellEnd"/>
          </w:p>
          <w:p w14:paraId="31F96F26" w14:textId="77777777" w:rsidR="00605A5B" w:rsidRDefault="00605A5B" w:rsidP="00605A5B">
            <w:pPr>
              <w:pStyle w:val="TextLeft"/>
            </w:pPr>
          </w:p>
        </w:tc>
        <w:tc>
          <w:tcPr>
            <w:tcW w:w="5986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929CF95" w14:textId="77777777" w:rsidR="00605A5B" w:rsidRDefault="00000000" w:rsidP="00605A5B">
            <w:pPr>
              <w:pStyle w:val="Heading2"/>
            </w:pPr>
            <w:sdt>
              <w:sdtPr>
                <w:id w:val="-651833632"/>
                <w:placeholder>
                  <w:docPart w:val="71ADCE62364D4B5DB562F102435AF765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640D6B9B" w14:textId="0F67B157" w:rsidR="00605A5B" w:rsidRPr="006E70D3" w:rsidRDefault="00FF74C4" w:rsidP="006E70D3">
            <w:pPr>
              <w:pStyle w:val="TextRight"/>
            </w:pPr>
            <w:r w:rsidRPr="00FF74C4">
              <w:rPr>
                <w:rFonts w:cs="Times New Roman"/>
                <w:bCs/>
                <w:i/>
                <w:iCs/>
                <w:color w:val="auto"/>
              </w:rPr>
              <w:t xml:space="preserve">My main objective is to acquire a software developer position to gain more experience creating complex frontend and backend programs. I </w:t>
            </w:r>
            <w:r w:rsidR="000F5F39">
              <w:rPr>
                <w:rFonts w:cs="Times New Roman"/>
                <w:bCs/>
                <w:i/>
                <w:iCs/>
                <w:color w:val="auto"/>
              </w:rPr>
              <w:t xml:space="preserve">have experience with ReactJS, NodeJS, GIT/GitHub, Algorithms, </w:t>
            </w:r>
            <w:proofErr w:type="gramStart"/>
            <w:r w:rsidR="000F5F39">
              <w:rPr>
                <w:rFonts w:cs="Times New Roman"/>
                <w:bCs/>
                <w:i/>
                <w:iCs/>
                <w:color w:val="auto"/>
              </w:rPr>
              <w:t>API’s</w:t>
            </w:r>
            <w:proofErr w:type="gramEnd"/>
            <w:r w:rsidR="000F5F39">
              <w:rPr>
                <w:rFonts w:cs="Times New Roman"/>
                <w:bCs/>
                <w:i/>
                <w:iCs/>
                <w:color w:val="auto"/>
              </w:rPr>
              <w:t xml:space="preserve">, and tech principles and culture via both team/individual projects, code reviews, and pair programing.  </w:t>
            </w:r>
          </w:p>
        </w:tc>
      </w:tr>
      <w:tr w:rsidR="000E1D44" w14:paraId="4084A447" w14:textId="77777777" w:rsidTr="00C25972">
        <w:trPr>
          <w:trHeight w:val="4629"/>
        </w:trPr>
        <w:tc>
          <w:tcPr>
            <w:tcW w:w="2998" w:type="dxa"/>
            <w:tcBorders>
              <w:right w:val="single" w:sz="18" w:space="0" w:color="648276" w:themeColor="accent5"/>
            </w:tcBorders>
          </w:tcPr>
          <w:p w14:paraId="21038412" w14:textId="77777777" w:rsidR="000E1D44" w:rsidRDefault="00000000" w:rsidP="000E1D44">
            <w:pPr>
              <w:pStyle w:val="Heading1"/>
            </w:pPr>
            <w:sdt>
              <w:sdtPr>
                <w:id w:val="1723097672"/>
                <w:placeholder>
                  <w:docPart w:val="19CF86F906D94EC6BF65D2ADFC6341FB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6AD4C8B4" w14:textId="77777777" w:rsidR="000E1D44" w:rsidRDefault="00FF74C4" w:rsidP="00FF74C4">
            <w:pPr>
              <w:pStyle w:val="TextLeft"/>
            </w:pPr>
            <w:r>
              <w:t>University of Arizona</w:t>
            </w:r>
          </w:p>
          <w:p w14:paraId="38AA82E8" w14:textId="6B7DC57E" w:rsidR="00FF74C4" w:rsidRDefault="00FF74C4" w:rsidP="00FF74C4">
            <w:pPr>
              <w:jc w:val="right"/>
            </w:pPr>
            <w:r>
              <w:t>Full Stack Flex Program</w:t>
            </w:r>
          </w:p>
          <w:p w14:paraId="48846134" w14:textId="65892ECC" w:rsidR="00FF74C4" w:rsidRPr="00FF74C4" w:rsidRDefault="00FF74C4" w:rsidP="00FF74C4">
            <w:pPr>
              <w:jc w:val="right"/>
            </w:pPr>
            <w:r>
              <w:t xml:space="preserve">Graduation date </w:t>
            </w:r>
            <w:r w:rsidR="009E0CB4">
              <w:t>0</w:t>
            </w:r>
            <w:r>
              <w:t>8</w:t>
            </w:r>
            <w:r w:rsidR="009E0CB4">
              <w:t>/2022</w:t>
            </w:r>
          </w:p>
        </w:tc>
        <w:tc>
          <w:tcPr>
            <w:tcW w:w="5986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2056DC0263F44D498BDE690DD5A0A3A6"/>
              </w:placeholder>
              <w:temporary/>
              <w:showingPlcHdr/>
              <w15:appearance w15:val="hidden"/>
              <w:text/>
            </w:sdtPr>
            <w:sdtContent>
              <w:p w14:paraId="1991E69A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D486C34" w14:textId="3F48B923" w:rsidR="000E1D44" w:rsidRDefault="00B41933" w:rsidP="000E1D44">
            <w:pPr>
              <w:pStyle w:val="SmallText"/>
            </w:pPr>
            <w:r>
              <w:t>09/2018 – current</w:t>
            </w:r>
          </w:p>
          <w:p w14:paraId="2E6BBA98" w14:textId="612B810F" w:rsidR="000E1D44" w:rsidRDefault="005A613B" w:rsidP="000E1D44">
            <w:pPr>
              <w:pStyle w:val="TextRight"/>
            </w:pPr>
            <w:r>
              <w:t>Sales Manager</w:t>
            </w:r>
            <w:r w:rsidR="0057534A">
              <w:t xml:space="preserve"> </w:t>
            </w:r>
            <w:proofErr w:type="gramStart"/>
            <w:r w:rsidR="000E1D44" w:rsidRPr="000E1D44">
              <w:t xml:space="preserve">• </w:t>
            </w:r>
            <w:r w:rsidR="0057534A">
              <w:t xml:space="preserve"> </w:t>
            </w:r>
            <w:proofErr w:type="spellStart"/>
            <w:r>
              <w:t>Amerisave</w:t>
            </w:r>
            <w:proofErr w:type="spellEnd"/>
            <w:proofErr w:type="gramEnd"/>
            <w:r>
              <w:t xml:space="preserve"> Mortgage</w:t>
            </w:r>
          </w:p>
          <w:p w14:paraId="5D0317DB" w14:textId="0D263B87" w:rsidR="00B41933" w:rsidRDefault="00B41933" w:rsidP="00B41933">
            <w:pPr>
              <w:pStyle w:val="ListParagraph"/>
              <w:numPr>
                <w:ilvl w:val="0"/>
                <w:numId w:val="1"/>
              </w:numPr>
            </w:pPr>
            <w:r>
              <w:t>High volume production</w:t>
            </w:r>
          </w:p>
          <w:p w14:paraId="0EC65FEB" w14:textId="4572A6A7" w:rsidR="00B41933" w:rsidRDefault="00B41933" w:rsidP="00B41933">
            <w:pPr>
              <w:pStyle w:val="ListParagraph"/>
              <w:numPr>
                <w:ilvl w:val="0"/>
                <w:numId w:val="1"/>
              </w:numPr>
            </w:pPr>
            <w:r>
              <w:t xml:space="preserve">Training and coaching </w:t>
            </w:r>
          </w:p>
          <w:p w14:paraId="5A7037A6" w14:textId="4723067A" w:rsidR="00B41933" w:rsidRPr="00B41933" w:rsidRDefault="00B41933" w:rsidP="00B41933">
            <w:pPr>
              <w:pStyle w:val="ListParagraph"/>
              <w:numPr>
                <w:ilvl w:val="0"/>
                <w:numId w:val="1"/>
              </w:numPr>
            </w:pPr>
            <w:r>
              <w:t>Production reporting</w:t>
            </w:r>
          </w:p>
          <w:p w14:paraId="75E2196E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7DF68459" w14:textId="29444D54" w:rsidR="0057534A" w:rsidRDefault="00E1553F" w:rsidP="0057534A">
            <w:pPr>
              <w:pStyle w:val="SmallText"/>
            </w:pPr>
            <w:r>
              <w:t>12/2015 – 10/2018</w:t>
            </w:r>
          </w:p>
          <w:p w14:paraId="7540400B" w14:textId="1EA5735E" w:rsidR="0057534A" w:rsidRDefault="00640851" w:rsidP="0057534A">
            <w:pPr>
              <w:pStyle w:val="TextRight"/>
            </w:pPr>
            <w:r>
              <w:t>Mortgage Loan Officer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>Quicken Loans</w:t>
            </w:r>
            <w:r w:rsidR="00E1553F">
              <w:t xml:space="preserve"> </w:t>
            </w:r>
          </w:p>
          <w:p w14:paraId="7DA77C7A" w14:textId="30C89CA1" w:rsidR="00E1553F" w:rsidRDefault="00640851" w:rsidP="00E1553F">
            <w:pPr>
              <w:pStyle w:val="ListParagraph"/>
              <w:numPr>
                <w:ilvl w:val="0"/>
                <w:numId w:val="1"/>
              </w:numPr>
            </w:pPr>
            <w:r>
              <w:t>Sales Production in fast paced environment</w:t>
            </w:r>
          </w:p>
          <w:p w14:paraId="1B2DA74E" w14:textId="7A159535" w:rsidR="00640851" w:rsidRDefault="00640851" w:rsidP="00E1553F">
            <w:pPr>
              <w:pStyle w:val="ListParagraph"/>
              <w:numPr>
                <w:ilvl w:val="0"/>
                <w:numId w:val="1"/>
              </w:numPr>
            </w:pPr>
            <w:r>
              <w:t>Financial advising</w:t>
            </w:r>
          </w:p>
          <w:p w14:paraId="290A142E" w14:textId="3E6D0B0F" w:rsidR="00640851" w:rsidRDefault="00640851" w:rsidP="00E1553F">
            <w:pPr>
              <w:pStyle w:val="ListParagraph"/>
              <w:numPr>
                <w:ilvl w:val="0"/>
                <w:numId w:val="1"/>
              </w:numPr>
            </w:pPr>
            <w:r>
              <w:t xml:space="preserve">Work well with a team </w:t>
            </w:r>
          </w:p>
          <w:p w14:paraId="784E018B" w14:textId="77777777" w:rsidR="00640851" w:rsidRPr="00B41933" w:rsidRDefault="00640851" w:rsidP="00E1553F">
            <w:pPr>
              <w:pStyle w:val="ListParagraph"/>
              <w:numPr>
                <w:ilvl w:val="0"/>
                <w:numId w:val="1"/>
              </w:numPr>
            </w:pPr>
          </w:p>
          <w:p w14:paraId="570E2EB1" w14:textId="2F479170" w:rsidR="0057534A" w:rsidRDefault="00E1553F" w:rsidP="0057534A">
            <w:pPr>
              <w:pStyle w:val="SmallText"/>
            </w:pPr>
            <w:r>
              <w:t>01/2010 – 12/2015</w:t>
            </w:r>
          </w:p>
          <w:p w14:paraId="7C0B4BE7" w14:textId="77777777" w:rsidR="00640851" w:rsidRDefault="00640851" w:rsidP="00640851">
            <w:pPr>
              <w:pStyle w:val="TextRight"/>
            </w:pPr>
            <w:r>
              <w:t xml:space="preserve">Google </w:t>
            </w:r>
            <w:proofErr w:type="spellStart"/>
            <w:r>
              <w:t>Adwords</w:t>
            </w:r>
            <w:proofErr w:type="spellEnd"/>
            <w:r>
              <w:t xml:space="preserve"> campaign Manager </w:t>
            </w:r>
            <w:r w:rsidRPr="000E1D44">
              <w:t xml:space="preserve">• </w:t>
            </w:r>
            <w:proofErr w:type="spellStart"/>
            <w:r>
              <w:t>Revana</w:t>
            </w:r>
            <w:proofErr w:type="spellEnd"/>
            <w:r>
              <w:t xml:space="preserve"> Inc. </w:t>
            </w:r>
          </w:p>
          <w:p w14:paraId="586BE463" w14:textId="77777777" w:rsidR="00640851" w:rsidRDefault="00640851" w:rsidP="00640851">
            <w:pPr>
              <w:pStyle w:val="ListParagraph"/>
              <w:numPr>
                <w:ilvl w:val="0"/>
                <w:numId w:val="1"/>
              </w:numPr>
            </w:pPr>
            <w:r>
              <w:t>Create detailed advertising campaigns</w:t>
            </w:r>
          </w:p>
          <w:p w14:paraId="3E259364" w14:textId="77777777" w:rsidR="00640851" w:rsidRDefault="00640851" w:rsidP="00640851">
            <w:pPr>
              <w:pStyle w:val="ListParagraph"/>
              <w:numPr>
                <w:ilvl w:val="0"/>
                <w:numId w:val="1"/>
              </w:numPr>
            </w:pPr>
            <w:r>
              <w:t>Managing and update campaigns</w:t>
            </w:r>
          </w:p>
          <w:p w14:paraId="42942C9C" w14:textId="77777777" w:rsidR="00640851" w:rsidRPr="00B41933" w:rsidRDefault="00640851" w:rsidP="00640851">
            <w:pPr>
              <w:pStyle w:val="ListParagraph"/>
              <w:numPr>
                <w:ilvl w:val="0"/>
                <w:numId w:val="1"/>
              </w:numPr>
            </w:pPr>
            <w:r>
              <w:t>Maintaining a large portfolio</w:t>
            </w:r>
          </w:p>
          <w:p w14:paraId="04BC2283" w14:textId="60FBF2DA" w:rsidR="000E1D44" w:rsidRPr="00020151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0E1D44" w14:paraId="67609941" w14:textId="77777777" w:rsidTr="00C25972">
        <w:trPr>
          <w:trHeight w:val="2360"/>
        </w:trPr>
        <w:tc>
          <w:tcPr>
            <w:tcW w:w="2998" w:type="dxa"/>
            <w:tcBorders>
              <w:right w:val="single" w:sz="18" w:space="0" w:color="648276" w:themeColor="accent5"/>
            </w:tcBorders>
          </w:tcPr>
          <w:p w14:paraId="3B9F0379" w14:textId="77777777" w:rsidR="000E1D44" w:rsidRDefault="00000000" w:rsidP="00A77921">
            <w:pPr>
              <w:pStyle w:val="Heading1"/>
            </w:pPr>
            <w:sdt>
              <w:sdtPr>
                <w:id w:val="-242716918"/>
                <w:placeholder>
                  <w:docPart w:val="55C29C663CD14A789A40871B0A95F244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14:paraId="6515F0CE" w14:textId="77777777" w:rsidR="000E1D44" w:rsidRDefault="00640851" w:rsidP="00640851">
            <w:pPr>
              <w:pStyle w:val="TextLeft"/>
            </w:pPr>
            <w:r>
              <w:t>HTML5</w:t>
            </w:r>
          </w:p>
          <w:p w14:paraId="04C869BE" w14:textId="77777777" w:rsidR="00640851" w:rsidRDefault="00640851" w:rsidP="00640851">
            <w:pPr>
              <w:jc w:val="right"/>
            </w:pPr>
            <w:proofErr w:type="spellStart"/>
            <w:r>
              <w:t>Javascript</w:t>
            </w:r>
            <w:proofErr w:type="spellEnd"/>
          </w:p>
          <w:p w14:paraId="5F56D788" w14:textId="77777777" w:rsidR="00640851" w:rsidRDefault="00640851" w:rsidP="00640851">
            <w:pPr>
              <w:jc w:val="right"/>
            </w:pPr>
            <w:r>
              <w:t xml:space="preserve">GIT </w:t>
            </w:r>
          </w:p>
          <w:p w14:paraId="530C9B51" w14:textId="77777777" w:rsidR="00640851" w:rsidRDefault="00640851" w:rsidP="00640851">
            <w:pPr>
              <w:jc w:val="right"/>
            </w:pPr>
            <w:r>
              <w:t>Node.js</w:t>
            </w:r>
          </w:p>
          <w:p w14:paraId="58D7BD04" w14:textId="77777777" w:rsidR="00640851" w:rsidRDefault="00640851" w:rsidP="00640851">
            <w:pPr>
              <w:jc w:val="right"/>
            </w:pPr>
            <w:r>
              <w:t>React.js</w:t>
            </w:r>
          </w:p>
          <w:p w14:paraId="7E87CDE3" w14:textId="77777777" w:rsidR="00020151" w:rsidRDefault="00020151" w:rsidP="00640851">
            <w:pPr>
              <w:jc w:val="right"/>
            </w:pPr>
            <w:r>
              <w:t xml:space="preserve">SQL </w:t>
            </w:r>
          </w:p>
          <w:p w14:paraId="0B31BA9D" w14:textId="0E7082B2" w:rsidR="00020151" w:rsidRPr="00640851" w:rsidRDefault="00020151" w:rsidP="00640851">
            <w:pPr>
              <w:jc w:val="right"/>
            </w:pPr>
            <w:r>
              <w:t>API Development</w:t>
            </w:r>
          </w:p>
        </w:tc>
        <w:tc>
          <w:tcPr>
            <w:tcW w:w="5986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DD0CDA3" w14:textId="7C77ACC0" w:rsidR="000E1D44" w:rsidRDefault="00020151" w:rsidP="00A77921">
            <w:pPr>
              <w:pStyle w:val="Heading2"/>
            </w:pPr>
            <w:r>
              <w:t>Portfolio of Development Work</w:t>
            </w:r>
          </w:p>
          <w:p w14:paraId="20794534" w14:textId="552D1FE3" w:rsidR="000E1D44" w:rsidRPr="00007CA7" w:rsidRDefault="00020151" w:rsidP="00007CA7">
            <w:pPr>
              <w:pStyle w:val="TextRight"/>
            </w:pPr>
            <w:r>
              <w:t xml:space="preserve">A portfolio of my work </w:t>
            </w:r>
            <w:r w:rsidR="0086613C">
              <w:t>is</w:t>
            </w:r>
            <w:r>
              <w:t xml:space="preserve"> on display </w:t>
            </w:r>
            <w:r w:rsidR="00007CA7">
              <w:t>at</w:t>
            </w:r>
            <w:r>
              <w:t xml:space="preserve"> my bio page</w:t>
            </w:r>
            <w:r w:rsidR="00007CA7">
              <w:t xml:space="preserve">: </w:t>
            </w:r>
            <w:hyperlink r:id="rId8" w:history="1">
              <w:r w:rsidR="00007CA7" w:rsidRPr="009A3BF6">
                <w:rPr>
                  <w:rStyle w:val="Hyperlink"/>
                  <w:b/>
                  <w:bCs/>
                </w:rPr>
                <w:t>https://bighamcyrus.github.io/My-bio/</w:t>
              </w:r>
            </w:hyperlink>
          </w:p>
        </w:tc>
      </w:tr>
      <w:tr w:rsidR="000E1D44" w14:paraId="0DF18071" w14:textId="77777777" w:rsidTr="00C25972">
        <w:trPr>
          <w:trHeight w:val="1324"/>
        </w:trPr>
        <w:tc>
          <w:tcPr>
            <w:tcW w:w="2998" w:type="dxa"/>
            <w:tcBorders>
              <w:right w:val="single" w:sz="18" w:space="0" w:color="648276" w:themeColor="accent5"/>
            </w:tcBorders>
          </w:tcPr>
          <w:p w14:paraId="7FE449BF" w14:textId="77777777" w:rsidR="000E1D44" w:rsidRDefault="000E1D44"/>
        </w:tc>
        <w:tc>
          <w:tcPr>
            <w:tcW w:w="5986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747490598"/>
              <w:placeholder>
                <w:docPart w:val="B306347CEFCD4985BB75125183090398"/>
              </w:placeholder>
              <w:temporary/>
              <w:showingPlcHdr/>
              <w15:appearance w15:val="hidden"/>
              <w:text/>
            </w:sdtPr>
            <w:sdtContent>
              <w:p w14:paraId="094FD61A" w14:textId="77777777" w:rsidR="00C25972" w:rsidRDefault="00C25972" w:rsidP="00C25972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520C726E" w14:textId="77777777" w:rsidR="0095405C" w:rsidRPr="0095405C" w:rsidRDefault="0095405C" w:rsidP="0095405C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b/>
                <w:bCs/>
                <w:vanish/>
                <w:color w:val="auto"/>
                <w:sz w:val="16"/>
                <w:szCs w:val="16"/>
              </w:rPr>
            </w:pPr>
            <w:r w:rsidRPr="0095405C">
              <w:rPr>
                <w:rFonts w:ascii="Arial" w:eastAsia="Times New Roman" w:hAnsi="Arial" w:cs="Arial"/>
                <w:b/>
                <w:bCs/>
                <w:vanish/>
                <w:color w:val="auto"/>
                <w:sz w:val="16"/>
                <w:szCs w:val="16"/>
              </w:rPr>
              <w:t>Top of Form</w:t>
            </w:r>
          </w:p>
          <w:p w14:paraId="428ED5E7" w14:textId="39497800" w:rsidR="0095405C" w:rsidRPr="0095405C" w:rsidRDefault="00000000" w:rsidP="0095405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hyperlink r:id="rId9" w:history="1">
              <w:r w:rsidR="0095405C" w:rsidRPr="0095405C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bdr w:val="none" w:sz="0" w:space="0" w:color="auto" w:frame="1"/>
                </w:rPr>
                <w:t>www.linkedin.com/in/</w:t>
              </w:r>
              <w:r w:rsidR="0095405C" w:rsidRPr="0095405C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1"/>
                  <w:szCs w:val="21"/>
                  <w:bdr w:val="none" w:sz="0" w:space="0" w:color="auto" w:frame="1"/>
                </w:rPr>
                <w:t>cyrus-bigham</w:t>
              </w:r>
            </w:hyperlink>
          </w:p>
          <w:p w14:paraId="7CB0E6FD" w14:textId="77777777" w:rsidR="0095405C" w:rsidRPr="0095405C" w:rsidRDefault="0095405C" w:rsidP="0095405C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</w:pPr>
            <w:r w:rsidRPr="0095405C"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  <w:t>Bottom of Form</w:t>
            </w:r>
          </w:p>
          <w:p w14:paraId="358A1918" w14:textId="664D4B1E" w:rsidR="000E1D44" w:rsidRDefault="000E1D44" w:rsidP="00C25972">
            <w:pPr>
              <w:pStyle w:val="TextRight"/>
            </w:pPr>
          </w:p>
        </w:tc>
      </w:tr>
    </w:tbl>
    <w:p w14:paraId="39C2A448" w14:textId="2AEA8369" w:rsidR="00C55D85" w:rsidRDefault="00C55D85" w:rsidP="00965F17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1193" w14:textId="77777777" w:rsidR="00087A08" w:rsidRDefault="00087A08" w:rsidP="00F316AD">
      <w:r>
        <w:separator/>
      </w:r>
    </w:p>
  </w:endnote>
  <w:endnote w:type="continuationSeparator" w:id="0">
    <w:p w14:paraId="2A8DC871" w14:textId="77777777" w:rsidR="00087A08" w:rsidRDefault="00087A0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7726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F74D2" wp14:editId="02B168A5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49FE05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C26F" w14:textId="77777777" w:rsidR="00087A08" w:rsidRDefault="00087A08" w:rsidP="00F316AD">
      <w:r>
        <w:separator/>
      </w:r>
    </w:p>
  </w:footnote>
  <w:footnote w:type="continuationSeparator" w:id="0">
    <w:p w14:paraId="171257C1" w14:textId="77777777" w:rsidR="00087A08" w:rsidRDefault="00087A0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939"/>
    <w:multiLevelType w:val="hybridMultilevel"/>
    <w:tmpl w:val="E7868720"/>
    <w:lvl w:ilvl="0" w:tplc="1CDC71FA">
      <w:start w:val="6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02BFA"/>
    <w:multiLevelType w:val="multilevel"/>
    <w:tmpl w:val="8B20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847647">
    <w:abstractNumId w:val="0"/>
  </w:num>
  <w:num w:numId="2" w16cid:durableId="63402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C4"/>
    <w:rsid w:val="00007CA7"/>
    <w:rsid w:val="00020151"/>
    <w:rsid w:val="00087A08"/>
    <w:rsid w:val="000E1D44"/>
    <w:rsid w:val="000F5F39"/>
    <w:rsid w:val="001A2471"/>
    <w:rsid w:val="001B19BF"/>
    <w:rsid w:val="0020696E"/>
    <w:rsid w:val="002356A2"/>
    <w:rsid w:val="0024775A"/>
    <w:rsid w:val="002D12DA"/>
    <w:rsid w:val="003019B2"/>
    <w:rsid w:val="0034688D"/>
    <w:rsid w:val="003A3626"/>
    <w:rsid w:val="0040233B"/>
    <w:rsid w:val="004B08B3"/>
    <w:rsid w:val="00507E93"/>
    <w:rsid w:val="00511A6E"/>
    <w:rsid w:val="005729C1"/>
    <w:rsid w:val="0057534A"/>
    <w:rsid w:val="005A613B"/>
    <w:rsid w:val="00605A5B"/>
    <w:rsid w:val="00640851"/>
    <w:rsid w:val="006C60E6"/>
    <w:rsid w:val="006E70D3"/>
    <w:rsid w:val="00793814"/>
    <w:rsid w:val="007B0F94"/>
    <w:rsid w:val="0086613C"/>
    <w:rsid w:val="0095405C"/>
    <w:rsid w:val="00965F17"/>
    <w:rsid w:val="009A3BF6"/>
    <w:rsid w:val="009E0CB4"/>
    <w:rsid w:val="00A25EA0"/>
    <w:rsid w:val="00A77921"/>
    <w:rsid w:val="00B15D5C"/>
    <w:rsid w:val="00B2124F"/>
    <w:rsid w:val="00B41933"/>
    <w:rsid w:val="00B575FB"/>
    <w:rsid w:val="00B6190E"/>
    <w:rsid w:val="00BD4217"/>
    <w:rsid w:val="00C1095A"/>
    <w:rsid w:val="00C25972"/>
    <w:rsid w:val="00C400CC"/>
    <w:rsid w:val="00C55D85"/>
    <w:rsid w:val="00CA2273"/>
    <w:rsid w:val="00CD50FD"/>
    <w:rsid w:val="00D47124"/>
    <w:rsid w:val="00DC04BE"/>
    <w:rsid w:val="00DD5D7B"/>
    <w:rsid w:val="00E1553F"/>
    <w:rsid w:val="00E24D21"/>
    <w:rsid w:val="00F316AD"/>
    <w:rsid w:val="00F4501B"/>
    <w:rsid w:val="00F95FE7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D35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uiPriority w:val="1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E0CB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4193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405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405C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95405C"/>
  </w:style>
  <w:style w:type="character" w:customStyle="1" w:styleId="break-words">
    <w:name w:val="break-words"/>
    <w:basedOn w:val="DefaultParagraphFont"/>
    <w:rsid w:val="009540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405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405C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3BF6"/>
    <w:rPr>
      <w:color w:val="704404" w:themeColor="followed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1B19BF"/>
    <w:pPr>
      <w:jc w:val="center"/>
    </w:pPr>
    <w:rPr>
      <w:b/>
      <w:color w:val="303848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hamcyrus.github.io/My-b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ghamcyrus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www.linkedin.com/in/cyrus-bigh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25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FBBCC479C49189A2FAE525EC8D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5DDE2-C070-4180-9F99-591CFBA4C995}"/>
      </w:docPartPr>
      <w:docPartBody>
        <w:p w:rsidR="008A328B" w:rsidRDefault="00000000">
          <w:pPr>
            <w:pStyle w:val="139FBBCC479C49189A2FAE525EC8D040"/>
          </w:pPr>
          <w:r w:rsidRPr="00605A5B">
            <w:t>Contact</w:t>
          </w:r>
        </w:p>
      </w:docPartBody>
    </w:docPart>
    <w:docPart>
      <w:docPartPr>
        <w:name w:val="71ADCE62364D4B5DB562F102435AF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67A15-A4E7-48E3-8F93-EA339F7A6265}"/>
      </w:docPartPr>
      <w:docPartBody>
        <w:p w:rsidR="008A328B" w:rsidRDefault="00000000">
          <w:pPr>
            <w:pStyle w:val="71ADCE62364D4B5DB562F102435AF765"/>
          </w:pPr>
          <w:r w:rsidRPr="00605A5B">
            <w:t>Objective</w:t>
          </w:r>
        </w:p>
      </w:docPartBody>
    </w:docPart>
    <w:docPart>
      <w:docPartPr>
        <w:name w:val="19CF86F906D94EC6BF65D2ADFC634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A99A-47BD-4264-8859-0C1C378C5116}"/>
      </w:docPartPr>
      <w:docPartBody>
        <w:p w:rsidR="008A328B" w:rsidRDefault="00000000">
          <w:pPr>
            <w:pStyle w:val="19CF86F906D94EC6BF65D2ADFC6341FB"/>
          </w:pPr>
          <w:r>
            <w:t>Education</w:t>
          </w:r>
        </w:p>
      </w:docPartBody>
    </w:docPart>
    <w:docPart>
      <w:docPartPr>
        <w:name w:val="2056DC0263F44D498BDE690DD5A0A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79091-C3FB-44E0-B1C0-514D95D61D21}"/>
      </w:docPartPr>
      <w:docPartBody>
        <w:p w:rsidR="008A328B" w:rsidRDefault="00000000">
          <w:pPr>
            <w:pStyle w:val="2056DC0263F44D498BDE690DD5A0A3A6"/>
          </w:pPr>
          <w:r>
            <w:t>Experience</w:t>
          </w:r>
        </w:p>
      </w:docPartBody>
    </w:docPart>
    <w:docPart>
      <w:docPartPr>
        <w:name w:val="55C29C663CD14A789A40871B0A95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46AF-3ADF-470E-8970-513C11F5DFE0}"/>
      </w:docPartPr>
      <w:docPartBody>
        <w:p w:rsidR="008A328B" w:rsidRDefault="00000000">
          <w:pPr>
            <w:pStyle w:val="55C29C663CD14A789A40871B0A95F244"/>
          </w:pPr>
          <w:r w:rsidRPr="000E1D44">
            <w:t>Key Skills</w:t>
          </w:r>
        </w:p>
      </w:docPartBody>
    </w:docPart>
    <w:docPart>
      <w:docPartPr>
        <w:name w:val="B306347CEFCD4985BB7512518309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7820B-7550-4D05-A596-88E35C20BE56}"/>
      </w:docPartPr>
      <w:docPartBody>
        <w:p w:rsidR="008A328B" w:rsidRDefault="00564573" w:rsidP="00564573">
          <w:pPr>
            <w:pStyle w:val="B306347CEFCD4985BB75125183090398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73"/>
    <w:rsid w:val="000A151E"/>
    <w:rsid w:val="004F2B96"/>
    <w:rsid w:val="00564573"/>
    <w:rsid w:val="008A328B"/>
    <w:rsid w:val="00B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139FBBCC479C49189A2FAE525EC8D040">
    <w:name w:val="139FBBCC479C49189A2FAE525EC8D040"/>
  </w:style>
  <w:style w:type="paragraph" w:customStyle="1" w:styleId="71ADCE62364D4B5DB562F102435AF765">
    <w:name w:val="71ADCE62364D4B5DB562F102435AF765"/>
  </w:style>
  <w:style w:type="paragraph" w:customStyle="1" w:styleId="19CF86F906D94EC6BF65D2ADFC6341FB">
    <w:name w:val="19CF86F906D94EC6BF65D2ADFC6341FB"/>
  </w:style>
  <w:style w:type="paragraph" w:customStyle="1" w:styleId="2056DC0263F44D498BDE690DD5A0A3A6">
    <w:name w:val="2056DC0263F44D498BDE690DD5A0A3A6"/>
  </w:style>
  <w:style w:type="paragraph" w:customStyle="1" w:styleId="55C29C663CD14A789A40871B0A95F244">
    <w:name w:val="55C29C663CD14A789A40871B0A95F244"/>
  </w:style>
  <w:style w:type="paragraph" w:customStyle="1" w:styleId="B306347CEFCD4985BB75125183090398">
    <w:name w:val="B306347CEFCD4985BB75125183090398"/>
    <w:rsid w:val="00564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2022-07-23T19:37:00Z</dcterms:created>
  <dcterms:modified xsi:type="dcterms:W3CDTF">2022-08-11T16:51:00Z</dcterms:modified>
</cp:coreProperties>
</file>